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8"/>
        <w:gridCol w:w="3960"/>
        <w:gridCol w:w="1463"/>
        <w:gridCol w:w="2338"/>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677E00">
              <w:rPr>
                <w:b/>
              </w:rPr>
              <w:t>7</w:t>
            </w:r>
            <w:r w:rsidR="00716B4A" w:rsidRPr="00E6443B">
              <w:rPr>
                <w:b/>
              </w:rPr>
              <w:t>/1</w:t>
            </w:r>
            <w:r w:rsidR="00677E00">
              <w:rPr>
                <w:b/>
              </w:rPr>
              <w:t>8</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B03732">
              <w:t>2</w:t>
            </w:r>
            <w:r w:rsidR="00B045BB">
              <w:t>F</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0B7736">
            <w:pPr>
              <w:rPr>
                <w:b/>
              </w:rPr>
            </w:pPr>
            <w:r>
              <w:rPr>
                <w:b/>
              </w:rPr>
              <w:fldChar w:fldCharType="begin">
                <w:ffData>
                  <w:name w:val="Text8"/>
                  <w:enabled/>
                  <w:calcOnExit w:val="0"/>
                  <w:statusText w:type="text" w:val="Enter your instructor's name here"/>
                  <w:textInput>
                    <w:default w:val="Instructors Name"/>
                    <w:maxLength w:val="25"/>
                  </w:textInput>
                </w:ffData>
              </w:fldChar>
            </w:r>
            <w:r>
              <w:rPr>
                <w:b/>
              </w:rPr>
              <w:instrText xml:space="preserve"> FORMTEXT </w:instrText>
            </w:r>
            <w:r>
              <w:rPr>
                <w:b/>
              </w:rPr>
            </w:r>
            <w:r>
              <w:rPr>
                <w:b/>
              </w:rPr>
              <w:fldChar w:fldCharType="separate"/>
            </w:r>
            <w:r w:rsidR="000B7736" w:rsidRPr="000B7736">
              <w:rPr>
                <w:b/>
              </w:rPr>
              <w:t>David Davenport</w:t>
            </w:r>
            <w:r w:rsidR="000B7736">
              <w:rPr>
                <w:b/>
              </w:rPr>
              <w:t> </w:t>
            </w:r>
            <w:r w:rsidR="000B7736">
              <w:rPr>
                <w:b/>
              </w:rPr>
              <w:t> </w:t>
            </w:r>
            <w:r w:rsidR="000B7736">
              <w:rPr>
                <w:b/>
              </w:rPr>
              <w:t> </w:t>
            </w:r>
            <w:r w:rsidR="000B7736">
              <w:rPr>
                <w:b/>
              </w:rPr>
              <w:t> </w:t>
            </w:r>
            <w:r w:rsidR="000B7736">
              <w:rPr>
                <w:b/>
              </w:rPr>
              <w:t> </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0B7736">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textInput>
                </w:ffData>
              </w:fldChar>
            </w:r>
            <w:r>
              <w:instrText xml:space="preserve"> FORMTEXT </w:instrText>
            </w:r>
            <w:r>
              <w:fldChar w:fldCharType="separate"/>
            </w:r>
            <w:r w:rsidR="000B7736" w:rsidRPr="000B7736">
              <w:t>Sepehr Bakhshi</w:t>
            </w:r>
            <w:r w:rsidR="000B7736">
              <w:t> </w:t>
            </w:r>
            <w:r w:rsidR="000B7736">
              <w:t> </w:t>
            </w:r>
            <w:r w:rsidR="000B7736">
              <w:t> </w:t>
            </w:r>
            <w:r w:rsidR="000B7736">
              <w:t> </w:t>
            </w:r>
            <w:r w:rsidR="000B7736">
              <w:t> </w:t>
            </w:r>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0B7736">
        <w:t>Bilkent Companion</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0B7736">
        <w:t>6 Bugz</w:t>
      </w:r>
      <w:r>
        <w:fldChar w:fldCharType="end"/>
      </w:r>
      <w:bookmarkEnd w:id="4"/>
    </w:p>
    <w:bookmarkStart w:id="5" w:name="Text5"/>
    <w:p w:rsidR="00B045BB" w:rsidRDefault="00314B29" w:rsidP="00012050">
      <w:pPr>
        <w:pStyle w:val="Autho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r w:rsidR="003019BF" w:rsidRPr="003019BF">
        <w:t xml:space="preserve">Sahra Karakoç, Elif Kurtay, Cansu Moran, </w:t>
      </w:r>
    </w:p>
    <w:p w:rsidR="00012050" w:rsidRPr="00281062" w:rsidRDefault="003019BF" w:rsidP="00012050">
      <w:pPr>
        <w:pStyle w:val="Author"/>
        <w:rPr>
          <w:lang w:val="de-DE"/>
        </w:rPr>
      </w:pPr>
      <w:r w:rsidRPr="003019BF">
        <w:t>Öykü Irmak Hatipoğlu, At</w:t>
      </w:r>
      <w:r>
        <w:t>a</w:t>
      </w:r>
      <w:r w:rsidRPr="003019BF">
        <w:t>kan Dönmez, Yusuf Ardahan Doğru</w:t>
      </w:r>
      <w:r w:rsidR="00314B29">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0B7736">
              <w:t>Project Requirements Report</w:t>
            </w:r>
            <w:r>
              <w:fldChar w:fldCharType="end"/>
            </w:r>
            <w:bookmarkEnd w:id="6"/>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F56123">
              <w:instrText xml:space="preserve"> FORMTEXT </w:instrText>
            </w:r>
            <w:r w:rsidR="00F56123">
              <w:fldChar w:fldCharType="separate"/>
            </w:r>
            <w:r w:rsidR="000B7736">
              <w:t xml:space="preserve">version </w:t>
            </w:r>
            <w:r w:rsidR="00436405">
              <w:t>2</w:t>
            </w:r>
            <w:r w:rsidR="000B7736">
              <w:t>.0</w:t>
            </w:r>
            <w:r w:rsidR="00F56123">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6631AC">
              <w:t>7 March 2019</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B7736">
      <w:pPr>
        <w:ind w:left="0"/>
      </w:pPr>
    </w:p>
    <w:p w:rsidR="00257506" w:rsidRDefault="00257506">
      <w:pPr>
        <w:pStyle w:val="Balk1"/>
      </w:pPr>
      <w:r>
        <w:t>Introduction</w:t>
      </w:r>
    </w:p>
    <w:p w:rsidR="003019BF" w:rsidRDefault="003019BF" w:rsidP="000B7736">
      <w:pPr>
        <w:spacing w:before="0" w:line="288" w:lineRule="auto"/>
        <w:ind w:left="0" w:firstLine="720"/>
      </w:pPr>
    </w:p>
    <w:p w:rsidR="000B7736" w:rsidRDefault="000B7736" w:rsidP="00B045BB">
      <w:pPr>
        <w:spacing w:before="0" w:line="288" w:lineRule="auto"/>
        <w:ind w:left="720" w:firstLine="720"/>
      </w:pPr>
      <w:r>
        <w:t xml:space="preserve">University has always been one of the most dynamic environments; containing young people </w:t>
      </w:r>
      <w:r w:rsidR="003019BF">
        <w:t>full of</w:t>
      </w:r>
      <w:r>
        <w:t xml:space="preserve"> energy that actively spends their time at the campus. It is often that these students feel the need to reach out to other students, for a number of reasons. Among Bilkent students, being able to reach out to each other is a need which has already caused some of them to create bunch of groups on social media platforms including Facebook, Instagram and even Twitter. Students try to use these platforms to sell and buy things, especially books and search for their lost items/return some found objects. However, all of these entries are messily distributed on social media and lack organization which makes it harder for students to actually do what they want. Since these platforms are big, messy and therefore hard to navigate through, most of the targeted items do not reach to other students who need them. Therefore, we propose an application where Bilkent students can connect to each other through forums that are organized with sections like “Sell/Buy” or “Lost</w:t>
      </w:r>
      <w:r w:rsidR="00A20EF4">
        <w:t>\</w:t>
      </w:r>
      <w:r>
        <w:t xml:space="preserve">Found”. </w:t>
      </w:r>
    </w:p>
    <w:p w:rsidR="000B7736" w:rsidRDefault="00E00608" w:rsidP="00B045BB">
      <w:pPr>
        <w:spacing w:before="0" w:line="288" w:lineRule="auto"/>
        <w:ind w:left="720" w:firstLine="720"/>
      </w:pPr>
      <w:r>
        <w:t xml:space="preserve">We will make an Android application whose target </w:t>
      </w:r>
      <w:r w:rsidR="00B045BB">
        <w:t xml:space="preserve">users will be Bilkent students. </w:t>
      </w:r>
      <w:r w:rsidR="000B7736">
        <w:t xml:space="preserve">Further updates may be added to the application as the </w:t>
      </w:r>
      <w:r w:rsidR="003019BF">
        <w:t>needs of an average Bilkent student are</w:t>
      </w:r>
      <w:r w:rsidR="000B7736">
        <w:t xml:space="preserve"> investigated in detail. Single phone application</w:t>
      </w:r>
      <w:r w:rsidR="00B045BB">
        <w:t xml:space="preserve"> only for</w:t>
      </w:r>
      <w:r w:rsidR="000B7736">
        <w:t xml:space="preserve"> to have all the required sections in it would be a great companion on a Bilkent student daily.</w:t>
      </w:r>
    </w:p>
    <w:p w:rsidR="00E00608" w:rsidRDefault="00E00608" w:rsidP="00B045BB">
      <w:pPr>
        <w:spacing w:before="0" w:line="288" w:lineRule="auto"/>
        <w:ind w:left="720" w:firstLine="720"/>
      </w:pPr>
    </w:p>
    <w:p w:rsidR="00E00608" w:rsidRDefault="00E00608" w:rsidP="00B045BB">
      <w:pPr>
        <w:spacing w:before="0" w:line="288" w:lineRule="auto"/>
        <w:ind w:left="720" w:firstLine="720"/>
      </w:pPr>
    </w:p>
    <w:p w:rsidR="00E00608" w:rsidRPr="003019BF" w:rsidRDefault="00E00608" w:rsidP="00B045BB">
      <w:pPr>
        <w:spacing w:before="0" w:line="288" w:lineRule="auto"/>
        <w:ind w:left="720" w:firstLine="720"/>
      </w:pPr>
    </w:p>
    <w:p w:rsidR="000B7736" w:rsidRDefault="00B71B79" w:rsidP="000B7736">
      <w:pPr>
        <w:pStyle w:val="Balk1"/>
      </w:pPr>
      <w:r>
        <w:lastRenderedPageBreak/>
        <w:t>Details</w:t>
      </w:r>
    </w:p>
    <w:p w:rsidR="003019BF" w:rsidRDefault="003019BF" w:rsidP="000B7736">
      <w:pPr>
        <w:spacing w:before="0" w:line="288" w:lineRule="auto"/>
        <w:ind w:left="0"/>
        <w:jc w:val="left"/>
      </w:pPr>
    </w:p>
    <w:p w:rsidR="000B7736" w:rsidRDefault="000B7736" w:rsidP="00B045BB">
      <w:pPr>
        <w:spacing w:before="0" w:line="288" w:lineRule="auto"/>
        <w:ind w:left="690"/>
      </w:pPr>
      <w:r>
        <w:t>The Bilkent Companion will have various sections for different purposes. Users enter with their Bilkent ID number. When then select a post in the “Lost &amp; Found” section or “Buy/Sell” section, they enter a “</w:t>
      </w:r>
      <w:r>
        <w:rPr>
          <w:lang w:val="nl-NL"/>
        </w:rPr>
        <w:t>chatroom</w:t>
      </w:r>
      <w:r>
        <w:t>” with the person who posted the advertisement. The application provides the following facilities:</w:t>
      </w:r>
    </w:p>
    <w:p w:rsidR="00AE6264" w:rsidRDefault="00AE6264" w:rsidP="00B045BB">
      <w:pPr>
        <w:spacing w:before="0" w:line="288" w:lineRule="auto"/>
        <w:ind w:left="690"/>
      </w:pPr>
    </w:p>
    <w:p w:rsidR="000B7736" w:rsidRDefault="000B7736" w:rsidP="00AE6264">
      <w:pPr>
        <w:numPr>
          <w:ilvl w:val="1"/>
          <w:numId w:val="17"/>
        </w:numPr>
        <w:pBdr>
          <w:top w:val="nil"/>
          <w:left w:val="nil"/>
          <w:bottom w:val="nil"/>
          <w:right w:val="nil"/>
          <w:between w:val="nil"/>
          <w:bar w:val="nil"/>
        </w:pBdr>
        <w:spacing w:before="0" w:line="288" w:lineRule="auto"/>
      </w:pPr>
      <w:r>
        <w:t>“Buy / Sell” section which allows students to sell their books or other course material or buy them from another student.</w:t>
      </w:r>
    </w:p>
    <w:p w:rsidR="000B7736" w:rsidRDefault="000B7736" w:rsidP="00AE6264">
      <w:pPr>
        <w:numPr>
          <w:ilvl w:val="1"/>
          <w:numId w:val="17"/>
        </w:numPr>
        <w:pBdr>
          <w:top w:val="nil"/>
          <w:left w:val="nil"/>
          <w:bottom w:val="nil"/>
          <w:right w:val="nil"/>
          <w:between w:val="nil"/>
          <w:bar w:val="nil"/>
        </w:pBdr>
        <w:spacing w:before="0" w:line="288" w:lineRule="auto"/>
      </w:pPr>
      <w:r>
        <w:t xml:space="preserve">“Lost &amp; Found” </w:t>
      </w:r>
      <w:r>
        <w:rPr>
          <w:lang w:val="fr-FR"/>
        </w:rPr>
        <w:t>section</w:t>
      </w:r>
      <w:r>
        <w:t xml:space="preserve"> which students will look at if they lose something or found something that belongs to someone else.</w:t>
      </w:r>
    </w:p>
    <w:p w:rsidR="000B7736" w:rsidRDefault="000B7736" w:rsidP="00AE6264">
      <w:pPr>
        <w:numPr>
          <w:ilvl w:val="1"/>
          <w:numId w:val="17"/>
        </w:numPr>
        <w:pBdr>
          <w:top w:val="nil"/>
          <w:left w:val="nil"/>
          <w:bottom w:val="nil"/>
          <w:right w:val="nil"/>
          <w:between w:val="nil"/>
          <w:bar w:val="nil"/>
        </w:pBdr>
        <w:spacing w:before="0" w:line="288" w:lineRule="auto"/>
      </w:pPr>
      <w:r>
        <w:t xml:space="preserve">The program will be an Android </w:t>
      </w:r>
      <w:r w:rsidR="006631AC">
        <w:t>application,</w:t>
      </w:r>
      <w:r>
        <w:t xml:space="preserve"> so it is easier to access and is a reliable source to check anytime anywhere.</w:t>
      </w:r>
    </w:p>
    <w:p w:rsidR="000B7736" w:rsidRDefault="000B7736" w:rsidP="00AE6264">
      <w:pPr>
        <w:numPr>
          <w:ilvl w:val="1"/>
          <w:numId w:val="17"/>
        </w:numPr>
        <w:pBdr>
          <w:top w:val="nil"/>
          <w:left w:val="nil"/>
          <w:bottom w:val="nil"/>
          <w:right w:val="nil"/>
          <w:between w:val="nil"/>
          <w:bar w:val="nil"/>
        </w:pBdr>
        <w:spacing w:before="0" w:line="288" w:lineRule="auto"/>
      </w:pPr>
      <w:r>
        <w:t>Every student will</w:t>
      </w:r>
      <w:r w:rsidR="003019BF">
        <w:t xml:space="preserve"> be</w:t>
      </w:r>
      <w:r>
        <w:t xml:space="preserve"> able to easily set up an account </w:t>
      </w:r>
      <w:r w:rsidR="006631AC">
        <w:t>with</w:t>
      </w:r>
      <w:r>
        <w:t xml:space="preserve"> a password of their choice so user</w:t>
      </w:r>
      <w:r w:rsidR="006631AC">
        <w:t>s</w:t>
      </w:r>
      <w:bookmarkStart w:id="8" w:name="_GoBack"/>
      <w:bookmarkEnd w:id="8"/>
      <w:r>
        <w:t xml:space="preserve"> can have a customized profile.</w:t>
      </w:r>
    </w:p>
    <w:p w:rsidR="00D71200" w:rsidRPr="00D71200" w:rsidRDefault="00AE6264" w:rsidP="00AE6264">
      <w:pPr>
        <w:shd w:val="clear" w:color="auto" w:fill="FFFFFF"/>
        <w:spacing w:before="0"/>
        <w:ind w:left="643" w:firstLine="77"/>
        <w:rPr>
          <w:color w:val="222222"/>
          <w:szCs w:val="24"/>
          <w:lang w:val="tr-TR" w:eastAsia="tr-TR"/>
        </w:rPr>
      </w:pPr>
      <w:r>
        <w:rPr>
          <w:color w:val="222222"/>
          <w:szCs w:val="24"/>
          <w:lang w:eastAsia="tr-TR"/>
        </w:rPr>
        <w:t xml:space="preserve"> </w:t>
      </w:r>
      <w:r>
        <w:rPr>
          <w:color w:val="222222"/>
          <w:szCs w:val="24"/>
          <w:lang w:eastAsia="tr-TR"/>
        </w:rPr>
        <w:tab/>
      </w:r>
    </w:p>
    <w:p w:rsidR="00257506" w:rsidRDefault="00B67008">
      <w:pPr>
        <w:pStyle w:val="Balk1"/>
      </w:pPr>
      <w:r>
        <w:t xml:space="preserve">Summary &amp; </w:t>
      </w:r>
      <w:r w:rsidR="00257506">
        <w:t>Conclusions</w:t>
      </w:r>
    </w:p>
    <w:p w:rsidR="003019BF" w:rsidRDefault="003019BF" w:rsidP="003019BF">
      <w:pPr>
        <w:spacing w:before="0" w:line="288" w:lineRule="auto"/>
        <w:ind w:left="0" w:firstLine="720"/>
        <w:jc w:val="left"/>
        <w:rPr>
          <w:szCs w:val="24"/>
        </w:rPr>
      </w:pPr>
    </w:p>
    <w:p w:rsidR="000B7736" w:rsidRDefault="000B7736" w:rsidP="00B045BB">
      <w:pPr>
        <w:spacing w:before="0" w:line="288" w:lineRule="auto"/>
        <w:ind w:left="720" w:firstLine="720"/>
        <w:jc w:val="left"/>
        <w:rPr>
          <w:szCs w:val="24"/>
        </w:rPr>
      </w:pPr>
      <w:r>
        <w:rPr>
          <w:szCs w:val="24"/>
        </w:rPr>
        <w:t>This application will be the perfect tool for the student of the Bilkent University by collecting</w:t>
      </w:r>
      <w:r w:rsidR="00AE6264">
        <w:rPr>
          <w:szCs w:val="24"/>
        </w:rPr>
        <w:t xml:space="preserve"> some of the</w:t>
      </w:r>
      <w:r>
        <w:rPr>
          <w:szCs w:val="24"/>
        </w:rPr>
        <w:t xml:space="preserve"> needed and wanted features </w:t>
      </w:r>
      <w:r w:rsidR="00AE6264">
        <w:rPr>
          <w:szCs w:val="24"/>
        </w:rPr>
        <w:t xml:space="preserve">(Lost &amp; Found and Buy/Sell) </w:t>
      </w:r>
      <w:r>
        <w:rPr>
          <w:szCs w:val="24"/>
        </w:rPr>
        <w:t xml:space="preserve">in one mobile phone </w:t>
      </w:r>
      <w:r w:rsidR="003019BF">
        <w:rPr>
          <w:szCs w:val="24"/>
        </w:rPr>
        <w:t>application. Rather</w:t>
      </w:r>
      <w:r>
        <w:rPr>
          <w:szCs w:val="24"/>
        </w:rPr>
        <w:t xml:space="preserve"> than searching different platforms for their needs, hopefully, student will be able to find solution to their problems much easier and faster, making them keep up with the dynamic environment of university.</w:t>
      </w:r>
    </w:p>
    <w:p w:rsidR="00AE6264" w:rsidRDefault="00AE6264" w:rsidP="00B045BB">
      <w:pPr>
        <w:spacing w:before="0" w:line="288" w:lineRule="auto"/>
        <w:ind w:left="720" w:firstLine="720"/>
        <w:jc w:val="left"/>
        <w:rPr>
          <w:szCs w:val="24"/>
        </w:rPr>
      </w:pPr>
      <w:r>
        <w:rPr>
          <w:szCs w:val="24"/>
        </w:rPr>
        <w:t xml:space="preserve">There </w:t>
      </w:r>
      <w:r w:rsidR="006631AC">
        <w:rPr>
          <w:szCs w:val="24"/>
        </w:rPr>
        <w:t>are</w:t>
      </w:r>
      <w:r>
        <w:rPr>
          <w:szCs w:val="24"/>
        </w:rPr>
        <w:t xml:space="preserve"> a few projects that display various features about Bilkent like an application for showing the </w:t>
      </w:r>
      <w:r w:rsidR="006631AC">
        <w:rPr>
          <w:szCs w:val="24"/>
        </w:rPr>
        <w:t xml:space="preserve">cafeteria </w:t>
      </w:r>
      <w:r>
        <w:rPr>
          <w:szCs w:val="24"/>
        </w:rPr>
        <w:t xml:space="preserve">menu (Bilmenu) or a website that is called IEEE Schedular which is helps students to arrange their programs. However, </w:t>
      </w:r>
      <w:r w:rsidR="00E71FD9">
        <w:rPr>
          <w:szCs w:val="24"/>
        </w:rPr>
        <w:t xml:space="preserve">there isn’t </w:t>
      </w:r>
      <w:r>
        <w:rPr>
          <w:szCs w:val="24"/>
        </w:rPr>
        <w:t>an application that will manage the sell</w:t>
      </w:r>
      <w:r w:rsidR="006631AC">
        <w:rPr>
          <w:szCs w:val="24"/>
        </w:rPr>
        <w:t xml:space="preserve"> </w:t>
      </w:r>
      <w:r>
        <w:rPr>
          <w:szCs w:val="24"/>
        </w:rPr>
        <w:t>/</w:t>
      </w:r>
      <w:r w:rsidR="006631AC">
        <w:rPr>
          <w:szCs w:val="24"/>
        </w:rPr>
        <w:t xml:space="preserve"> </w:t>
      </w:r>
      <w:r>
        <w:rPr>
          <w:szCs w:val="24"/>
        </w:rPr>
        <w:t>buy and lost</w:t>
      </w:r>
      <w:r w:rsidR="006631AC">
        <w:rPr>
          <w:szCs w:val="24"/>
        </w:rPr>
        <w:t xml:space="preserve"> </w:t>
      </w:r>
      <w:r>
        <w:rPr>
          <w:szCs w:val="24"/>
        </w:rPr>
        <w:t>&amp;</w:t>
      </w:r>
      <w:r w:rsidR="006631AC">
        <w:rPr>
          <w:szCs w:val="24"/>
        </w:rPr>
        <w:t xml:space="preserve"> </w:t>
      </w:r>
      <w:r>
        <w:rPr>
          <w:szCs w:val="24"/>
        </w:rPr>
        <w:t xml:space="preserve">found </w:t>
      </w:r>
      <w:r w:rsidR="00E71FD9">
        <w:rPr>
          <w:szCs w:val="24"/>
        </w:rPr>
        <w:t xml:space="preserve">problems in bilkent by using a forum. Hence our project will be extremely helpful for the students who lost their belongings and want to sell or buy something from another student. </w:t>
      </w:r>
    </w:p>
    <w:p w:rsidR="00BC243D" w:rsidRDefault="00BC243D"/>
    <w:sectPr w:rsidR="00BC243D"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DF3" w:rsidRDefault="00183DF3">
      <w:pPr>
        <w:pStyle w:val="ReferenceHeader"/>
      </w:pPr>
      <w:r>
        <w:t>References</w:t>
      </w:r>
    </w:p>
  </w:endnote>
  <w:endnote w:type="continuationSeparator" w:id="0">
    <w:p w:rsidR="00183DF3" w:rsidRDefault="00183DF3">
      <w:r>
        <w:continuationSeparator/>
      </w:r>
    </w:p>
  </w:endnote>
  <w:endnote w:type="continuationNotice" w:id="1">
    <w:p w:rsidR="00183DF3" w:rsidRDefault="00183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DF3" w:rsidRDefault="00183DF3">
      <w:pPr>
        <w:spacing w:before="0"/>
      </w:pPr>
      <w:r>
        <w:separator/>
      </w:r>
    </w:p>
  </w:footnote>
  <w:footnote w:type="continuationSeparator" w:id="0">
    <w:p w:rsidR="00183DF3" w:rsidRDefault="00183DF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053D3556"/>
    <w:multiLevelType w:val="hybridMultilevel"/>
    <w:tmpl w:val="E506B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9274E"/>
    <w:multiLevelType w:val="hybridMultilevel"/>
    <w:tmpl w:val="4DEE24D4"/>
    <w:styleLink w:val="eAktarlan1Stili0"/>
    <w:lvl w:ilvl="0" w:tplc="3A9CDA4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DAC338">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344A8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BD0035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91824F2">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E2C1BE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9EA775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06638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748E35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7531FE6"/>
    <w:multiLevelType w:val="multilevel"/>
    <w:tmpl w:val="E15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002FE"/>
    <w:multiLevelType w:val="hybridMultilevel"/>
    <w:tmpl w:val="4DEE24D4"/>
    <w:numStyleLink w:val="eAktarlan1Stili0"/>
  </w:abstractNum>
  <w:abstractNum w:abstractNumId="15"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4"/>
    <w:lvlOverride w:ilvl="0">
      <w:lvl w:ilvl="0" w:tplc="05BC4EF8">
        <w:start w:val="1"/>
        <w:numFmt w:val="bullet"/>
        <w:lvlText w:val="-"/>
        <w:lvlJc w:val="left"/>
        <w:pPr>
          <w:ind w:left="643" w:hanging="28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FCAA712">
        <w:start w:val="1"/>
        <w:numFmt w:val="bullet"/>
        <w:lvlText w:val="o"/>
        <w:lvlJc w:val="left"/>
        <w:pPr>
          <w:ind w:left="174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7386368">
        <w:start w:val="1"/>
        <w:numFmt w:val="bullet"/>
        <w:lvlText w:val="▪"/>
        <w:lvlJc w:val="left"/>
        <w:pPr>
          <w:ind w:left="210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9DC63E6">
        <w:start w:val="1"/>
        <w:numFmt w:val="bullet"/>
        <w:lvlText w:val="•"/>
        <w:lvlJc w:val="left"/>
        <w:pPr>
          <w:ind w:left="282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6DE7384">
        <w:start w:val="1"/>
        <w:numFmt w:val="bullet"/>
        <w:lvlText w:val="o"/>
        <w:lvlJc w:val="left"/>
        <w:pPr>
          <w:ind w:left="354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0848A5C">
        <w:start w:val="1"/>
        <w:numFmt w:val="bullet"/>
        <w:lvlText w:val="▪"/>
        <w:lvlJc w:val="left"/>
        <w:pPr>
          <w:ind w:left="426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DBA9D20">
        <w:start w:val="1"/>
        <w:numFmt w:val="bullet"/>
        <w:lvlText w:val="•"/>
        <w:lvlJc w:val="left"/>
        <w:pPr>
          <w:ind w:left="498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C42E2CE">
        <w:start w:val="1"/>
        <w:numFmt w:val="bullet"/>
        <w:lvlText w:val="o"/>
        <w:lvlJc w:val="left"/>
        <w:pPr>
          <w:ind w:left="570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EB423E8">
        <w:start w:val="1"/>
        <w:numFmt w:val="bullet"/>
        <w:lvlText w:val="▪"/>
        <w:lvlJc w:val="left"/>
        <w:pPr>
          <w:ind w:left="642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736"/>
    <w:rsid w:val="00012050"/>
    <w:rsid w:val="00071EA6"/>
    <w:rsid w:val="000961C6"/>
    <w:rsid w:val="000A5F9E"/>
    <w:rsid w:val="000B7736"/>
    <w:rsid w:val="000D629D"/>
    <w:rsid w:val="00127FD2"/>
    <w:rsid w:val="00163474"/>
    <w:rsid w:val="00180F19"/>
    <w:rsid w:val="00183DF3"/>
    <w:rsid w:val="001B0919"/>
    <w:rsid w:val="001B1385"/>
    <w:rsid w:val="001C4663"/>
    <w:rsid w:val="001E7ABC"/>
    <w:rsid w:val="001F3C4C"/>
    <w:rsid w:val="0021282E"/>
    <w:rsid w:val="00254C30"/>
    <w:rsid w:val="00257506"/>
    <w:rsid w:val="00281062"/>
    <w:rsid w:val="002828B0"/>
    <w:rsid w:val="002B1659"/>
    <w:rsid w:val="002B4BA2"/>
    <w:rsid w:val="002C0C08"/>
    <w:rsid w:val="002F19DF"/>
    <w:rsid w:val="003019BF"/>
    <w:rsid w:val="00304D39"/>
    <w:rsid w:val="00314B29"/>
    <w:rsid w:val="0032247C"/>
    <w:rsid w:val="003534A9"/>
    <w:rsid w:val="00356A30"/>
    <w:rsid w:val="003838E8"/>
    <w:rsid w:val="003D1026"/>
    <w:rsid w:val="003D1281"/>
    <w:rsid w:val="003D130C"/>
    <w:rsid w:val="00412F0B"/>
    <w:rsid w:val="00420679"/>
    <w:rsid w:val="0042413E"/>
    <w:rsid w:val="00436405"/>
    <w:rsid w:val="00437283"/>
    <w:rsid w:val="00462A67"/>
    <w:rsid w:val="004847DA"/>
    <w:rsid w:val="00562262"/>
    <w:rsid w:val="005628B4"/>
    <w:rsid w:val="00581E92"/>
    <w:rsid w:val="005864C5"/>
    <w:rsid w:val="006015AC"/>
    <w:rsid w:val="00615EF2"/>
    <w:rsid w:val="006631AC"/>
    <w:rsid w:val="00677E00"/>
    <w:rsid w:val="006877B5"/>
    <w:rsid w:val="006B2820"/>
    <w:rsid w:val="006D4C48"/>
    <w:rsid w:val="006F6504"/>
    <w:rsid w:val="006F6D1D"/>
    <w:rsid w:val="0071571E"/>
    <w:rsid w:val="00716B4A"/>
    <w:rsid w:val="00766C0E"/>
    <w:rsid w:val="007E18C9"/>
    <w:rsid w:val="007F20F7"/>
    <w:rsid w:val="00806B2C"/>
    <w:rsid w:val="00807E4D"/>
    <w:rsid w:val="008B3788"/>
    <w:rsid w:val="00913980"/>
    <w:rsid w:val="00917A1C"/>
    <w:rsid w:val="00973A53"/>
    <w:rsid w:val="009A218E"/>
    <w:rsid w:val="009A4197"/>
    <w:rsid w:val="009B578B"/>
    <w:rsid w:val="009E4B77"/>
    <w:rsid w:val="00A20EF4"/>
    <w:rsid w:val="00A52303"/>
    <w:rsid w:val="00A65D57"/>
    <w:rsid w:val="00A94021"/>
    <w:rsid w:val="00AA0C97"/>
    <w:rsid w:val="00AE6264"/>
    <w:rsid w:val="00B03732"/>
    <w:rsid w:val="00B045BB"/>
    <w:rsid w:val="00B369E1"/>
    <w:rsid w:val="00B67008"/>
    <w:rsid w:val="00B71B79"/>
    <w:rsid w:val="00B955C6"/>
    <w:rsid w:val="00BA313D"/>
    <w:rsid w:val="00BC243D"/>
    <w:rsid w:val="00BF1E96"/>
    <w:rsid w:val="00BF3496"/>
    <w:rsid w:val="00C26BB7"/>
    <w:rsid w:val="00CD40BC"/>
    <w:rsid w:val="00D01923"/>
    <w:rsid w:val="00D3002D"/>
    <w:rsid w:val="00D71200"/>
    <w:rsid w:val="00D8259F"/>
    <w:rsid w:val="00DC49CA"/>
    <w:rsid w:val="00DD20B4"/>
    <w:rsid w:val="00E00608"/>
    <w:rsid w:val="00E6443B"/>
    <w:rsid w:val="00E71FD9"/>
    <w:rsid w:val="00EC6723"/>
    <w:rsid w:val="00F00C17"/>
    <w:rsid w:val="00F063A7"/>
    <w:rsid w:val="00F56123"/>
    <w:rsid w:val="00F905A5"/>
    <w:rsid w:val="00FE306D"/>
    <w:rsid w:val="00FF1D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A4945"/>
  <w15:docId w15:val="{ED530FBC-E251-44A3-9C91-840212B6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A53"/>
    <w:pPr>
      <w:spacing w:before="120"/>
      <w:ind w:left="567"/>
      <w:jc w:val="both"/>
    </w:pPr>
    <w:rPr>
      <w:sz w:val="24"/>
      <w:lang w:val="en-US"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rsid w:val="00462A67"/>
    <w:pPr>
      <w:ind w:left="720"/>
    </w:pPr>
  </w:style>
  <w:style w:type="character" w:styleId="KitapBal">
    <w:name w:val="Book Title"/>
    <w:uiPriority w:val="33"/>
    <w:rsid w:val="00462A67"/>
    <w:rPr>
      <w:b/>
      <w:bCs/>
      <w:i/>
      <w:iCs/>
      <w:spacing w:val="5"/>
    </w:rPr>
  </w:style>
  <w:style w:type="numbering" w:customStyle="1" w:styleId="eAktarlan1Stili0">
    <w:name w:val="İçe Aktarılan 1 Stili.0"/>
    <w:rsid w:val="000B7736"/>
    <w:pPr>
      <w:numPr>
        <w:numId w:val="13"/>
      </w:numPr>
    </w:p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basedOn w:val="GvdeMetniChar"/>
    <w:link w:val="GvdeMetniGirintisi"/>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3495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K:\Downloads\cs102Repor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7ECA7-9D78-4DC5-A272-81971CA1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Template>
  <TotalTime>9</TotalTime>
  <Pages>2</Pages>
  <Words>548</Words>
  <Characters>3129</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Cansu Moran</dc:creator>
  <dc:description>Includes form for collecting project/group details, plus example text explaining usage. A macro enables references to be added easily in the standard format.</dc:description>
  <cp:lastModifiedBy>elif kurtay</cp:lastModifiedBy>
  <cp:revision>3</cp:revision>
  <cp:lastPrinted>2016-01-25T08:10:00Z</cp:lastPrinted>
  <dcterms:created xsi:type="dcterms:W3CDTF">2019-03-07T18:39:00Z</dcterms:created>
  <dcterms:modified xsi:type="dcterms:W3CDTF">2019-03-07T19:00:00Z</dcterms:modified>
</cp:coreProperties>
</file>